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ody>
    <w:tbl>
      <w:tblPr>
        <w:tblW w:w="0pt" w:type="auto"/>
        <w:tblLayout w:type="fixed"/>
        <w:tblCellMar>
          <w:start w:w="5.75pt" w:type="dxa"/>
          <w:end w:w="5.75pt" w:type="dxa"/>
        </w:tblCellMar>
        <w:tblLook w:firstRow="0" w:lastRow="0" w:firstColumn="0" w:lastColumn="0" w:noHBand="1" w:noVBand="1"/>
      </w:tblPr>
      <w:tblGrid>
        <w:gridCol w:w="3600"/>
        <w:gridCol w:w="720"/>
        <w:gridCol w:w="6470"/>
      </w:tblGrid>
      <w:tr w:rsidR="000629D5" w14:paraId="362B666A" w14:textId="77777777" w:rsidTr="000F46E6">
        <w:trPr>
          <w:trHeight w:val="4032"/>
        </w:trPr>
        <w:tc>
          <w:tcPr>
            <w:tcW w:w="180pt" w:type="dxa"/>
            <w:vAlign w:val="bottom"/>
          </w:tcPr>
          <w:p w14:paraId="05F9F22B" w14:textId="0AB3E94E" w:rsidR="000629D5" w:rsidRDefault="00AB397A" w:rsidP="001B2ABD">
            <w:pPr>
              <w:tabs>
                <w:tab w:val="start" w:pos="49.50pt"/>
              </w:tabs>
              <w:jc w:val="center"/>
            </w:pPr>
            <w:r w:rsidRPr="00AB397A">
              <w:drawing>
                <wp:inline distT="0" distB="0" distL="0" distR="0" wp14:anchorId="330A1540" wp14:editId="215BA2CC">
                  <wp:extent cx="1865697" cy="2432050"/>
                  <wp:effectExtent l="0" t="0" r="1270" b="6350"/>
                  <wp:docPr id="643562128" name="Image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64356212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423" cy="2439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pt" w:type="dxa"/>
          </w:tcPr>
          <w:p w14:paraId="60CC2247" w14:textId="77777777" w:rsidR="000629D5" w:rsidRDefault="000629D5" w:rsidP="000C45FF">
            <w:pPr>
              <w:tabs>
                <w:tab w:val="start" w:pos="49.50pt"/>
              </w:tabs>
            </w:pPr>
          </w:p>
        </w:tc>
        <w:tc>
          <w:tcPr>
            <w:tcW w:w="323.50pt" w:type="dxa"/>
            <w:vMerge w:val="restart"/>
            <w:vAlign w:val="center"/>
          </w:tcPr>
          <w:p w14:paraId="6902C156" w14:textId="50CA175B" w:rsidR="009724E7" w:rsidRPr="009724E7" w:rsidRDefault="009724E7" w:rsidP="002876F9">
            <w:pPr>
              <w:jc w:val="both"/>
            </w:pPr>
            <w:r>
              <w:t xml:space="preserve">Bonjour, </w:t>
            </w:r>
            <w:r w:rsidRPr="009724E7">
              <w:t>Étudiant en Réseaux et Télécommunications, passionné par les technologies et la gestion de réseau. Curieux</w:t>
            </w:r>
            <w:r w:rsidR="002876F9">
              <w:t xml:space="preserve"> </w:t>
            </w:r>
            <w:r w:rsidRPr="009724E7">
              <w:t xml:space="preserve">et motivé, je développe mes compétences en administration réseau, sécurité informatique, et télécommunications à travers ma formation et des projets pratiques. Mon objectif est de contribuer à des </w:t>
            </w:r>
            <w:r w:rsidR="002876F9">
              <w:t xml:space="preserve">progrès </w:t>
            </w:r>
            <w:r w:rsidRPr="009724E7">
              <w:t xml:space="preserve"> techniques innovants tout en continuant à développer mes connaissances.</w:t>
            </w:r>
          </w:p>
          <w:p w14:paraId="29BFEAB8" w14:textId="77777777" w:rsidR="009724E7" w:rsidRPr="009724E7" w:rsidRDefault="009724E7" w:rsidP="009724E7">
            <w:r w:rsidRPr="009724E7">
              <mc:AlternateContent>
                <mc:Choice Requires="v">
                  <w:pict w14:anchorId="16E0A73E">
                    <v:rect id="_x0000_i1049" style="width:0;height:1.5pt" o:hralign="center" o:hrstd="t" o:hr="t" fillcolor="#a0a0a0" stroked="f"/>
                  </w:pict>
                </mc:Choice>
                <mc:Fallback>
                  <w:drawing>
                    <wp:inline distT="0" distB="0" distL="0" distR="0" wp14:anchorId="1C48F59E" wp14:editId="466BDDC5">
                      <wp:extent cx="6647180" cy="86360"/>
                      <wp:effectExtent l="0" t="0" r="0" b="0"/>
                      <wp:docPr id="1591441930" name="Horizontal Line 25"/>
                      <wp:cNvGraphicFramePr>
                        <a:graphicFrameLocks xmlns:a="http://purl.oclc.org/ooxml/drawingml/main"/>
                      </wp:cNvGraphicFramePr>
                      <a:graphic xmlns:a="http://purl.oclc.org/ooxml/drawingml/main">
                        <a:graphicData uri="http://schemas.microsoft.com/office/word/2010/wordprocessingShape">
                          <wp:wsp>
                            <wp:cNvSpPr>
                              <a:spLocks noChangeArrowheads="1"/>
                            </wp:cNvSpPr>
                            <wp:spPr bwMode="auto">
                              <a:xfrm>
                                <a:off x="0" y="0"/>
                                <a:ext cx="6647180" cy="91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gradFill rotWithShape="0">
                                  <a:gsLst>
                                    <a:gs pos="0%">
                                      <a:srgbClr val="A0A0A0"/>
                                    </a:gs>
                                    <a:gs pos="100%">
                                      <a:srgbClr val="E3E3E3"/>
                                    </a:gs>
                                  </a:gsLst>
                                  <a:lin ang="5400000"/>
                                </a:gradFill>
                                <a:miter lim="800%"/>
                                <a:headEnd/>
                                <a:tailEnd/>
                              </a:ln>
                            </wp:spPr>
                            <wp:bodyPr rot="0" vert="horz" wrap="square" lIns="91440" tIns="45720" rIns="91440" bIns="45720" anchor="t" anchorCtr="0" upright="1">
                              <a:noAutofit/>
                            </wp:bodyPr>
                          </wp:wsp>
                        </a:graphicData>
                      </a:graphic>
                    </wp:inline>
                  </w:drawing>
                </mc:Fallback>
              </mc:AlternateContent>
            </w:r>
          </w:p>
          <w:p w14:paraId="429C5A3A" w14:textId="77777777" w:rsidR="009724E7" w:rsidRPr="009724E7" w:rsidRDefault="009724E7" w:rsidP="009724E7">
            <w:pPr>
              <w:rPr>
                <w:b/>
                <w:bCs/>
              </w:rPr>
            </w:pPr>
            <w:r w:rsidRPr="009724E7">
              <w:rPr>
                <w:b/>
                <w:bCs/>
              </w:rPr>
              <w:t>Compétences</w:t>
            </w:r>
          </w:p>
          <w:p w14:paraId="033E448E" w14:textId="51F15BE3" w:rsidR="009724E7" w:rsidRPr="009724E7" w:rsidRDefault="009724E7" w:rsidP="009724E7">
            <w:pPr>
              <w:numPr>
                <w:ilvl w:val="0"/>
                <w:numId w:val="2"/>
              </w:numPr>
            </w:pPr>
            <w:r w:rsidRPr="009724E7">
              <w:rPr>
                <w:b/>
                <w:bCs/>
              </w:rPr>
              <w:t>Réseaux</w:t>
            </w:r>
            <w:r w:rsidRPr="009724E7">
              <w:t xml:space="preserve"> : Configuration et administration de réseaux (LAN), protocoles réseau (TCP/IP, DHCP, DNS), routage et commutation.</w:t>
            </w:r>
          </w:p>
          <w:p w14:paraId="766D7FD3" w14:textId="2BAFBAB8" w:rsidR="009724E7" w:rsidRPr="009724E7" w:rsidRDefault="009724E7" w:rsidP="009724E7">
            <w:pPr>
              <w:numPr>
                <w:ilvl w:val="0"/>
                <w:numId w:val="2"/>
              </w:numPr>
            </w:pPr>
            <w:r w:rsidRPr="009724E7">
              <w:rPr>
                <w:b/>
                <w:bCs/>
              </w:rPr>
              <w:t>Systèmes</w:t>
            </w:r>
            <w:r w:rsidRPr="009724E7">
              <w:t xml:space="preserve"> : Administration de systèmes Linux et Windows, gestion de serveurs, virtualisation (VMware).</w:t>
            </w:r>
          </w:p>
          <w:p w14:paraId="61CDB3D7" w14:textId="673B3EF8" w:rsidR="009724E7" w:rsidRPr="009724E7" w:rsidRDefault="009724E7" w:rsidP="009724E7">
            <w:pPr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proofErr w:type="gramStart"/>
            <w:r w:rsidRPr="009724E7">
              <w:rPr>
                <w:b/>
                <w:bCs/>
                <w:lang w:val="en-US"/>
              </w:rPr>
              <w:t>Outils</w:t>
            </w:r>
            <w:proofErr w:type="spellEnd"/>
            <w:r w:rsidRPr="009724E7">
              <w:rPr>
                <w:lang w:val="en-US"/>
              </w:rPr>
              <w:t xml:space="preserve"> :</w:t>
            </w:r>
            <w:proofErr w:type="gramEnd"/>
            <w:r w:rsidRPr="009724E7">
              <w:rPr>
                <w:lang w:val="en-US"/>
              </w:rPr>
              <w:t xml:space="preserve"> Wireshark, Packet Tracer</w:t>
            </w:r>
            <w:r w:rsidRPr="009724E7">
              <w:rPr>
                <w:lang w:val="en-US"/>
              </w:rPr>
              <w:t xml:space="preserve">, </w:t>
            </w:r>
            <w:r>
              <w:rPr>
                <w:lang w:val="en-US"/>
              </w:rPr>
              <w:t>Vs code…</w:t>
            </w:r>
          </w:p>
          <w:p w14:paraId="2B79386A" w14:textId="77777777" w:rsidR="009724E7" w:rsidRPr="009724E7" w:rsidRDefault="009724E7" w:rsidP="009724E7">
            <w:r w:rsidRPr="009724E7">
              <mc:AlternateContent>
                <mc:Choice Requires="v">
                  <w:pict w14:anchorId="437CB224">
                    <v:rect id="_x0000_i1050" style="width:0;height:1.5pt" o:hralign="center" o:hrstd="t" o:hr="t" fillcolor="#a0a0a0" stroked="f"/>
                  </w:pict>
                </mc:Choice>
                <mc:Fallback>
                  <w:drawing>
                    <wp:inline distT="0" distB="0" distL="0" distR="0" wp14:anchorId="6C8E4FA1" wp14:editId="0F15AA8B">
                      <wp:extent cx="41614725" cy="1270"/>
                      <wp:effectExtent l="0" t="0" r="0" b="0"/>
                      <wp:docPr id="1257414123" name="Horizontal Line 26"/>
                      <wp:cNvGraphicFramePr>
                        <a:graphicFrameLocks xmlns:a="http://purl.oclc.org/ooxml/drawingml/main"/>
                      </wp:cNvGraphicFramePr>
                      <a:graphic xmlns:a="http://purl.oclc.org/ooxml/drawingml/main">
                        <a:graphicData uri="http://schemas.microsoft.com/office/word/2010/wordprocessingShape">
                          <wp:wsp>
                            <wp:cNvSpPr>
                              <a:spLocks noChangeArrowheads="1"/>
                            </wp:cNvSpPr>
                            <wp:spPr bwMode="auto">
                              <a:xfrm>
                                <a:off x="0" y="0"/>
                                <a:ext cx="41614725" cy="12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gradFill rotWithShape="0">
                                  <a:gsLst>
                                    <a:gs pos="0%">
                                      <a:srgbClr val="A0A0A0"/>
                                    </a:gs>
                                    <a:gs pos="100%">
                                      <a:srgbClr val="E3E3E3"/>
                                    </a:gs>
                                  </a:gsLst>
                                  <a:lin ang="5400000"/>
                                </a:gradFill>
                                <a:miter lim="800%"/>
                                <a:headEnd/>
                                <a:tailEnd/>
                              </a:ln>
                            </wp:spPr>
                            <wp:bodyPr rot="0" vert="horz" wrap="square" lIns="91440" tIns="45720" rIns="91440" bIns="45720" anchor="t" anchorCtr="0" upright="1">
                              <a:noAutofit/>
                            </wp:bodyPr>
                          </wp:wsp>
                        </a:graphicData>
                      </a:graphic>
                    </wp:inline>
                  </w:drawing>
                </mc:Fallback>
              </mc:AlternateContent>
            </w:r>
          </w:p>
          <w:p w14:paraId="64761744" w14:textId="77777777" w:rsidR="009724E7" w:rsidRPr="009724E7" w:rsidRDefault="009724E7" w:rsidP="009724E7">
            <w:pPr>
              <w:rPr>
                <w:b/>
                <w:bCs/>
              </w:rPr>
            </w:pPr>
            <w:r w:rsidRPr="009724E7">
              <w:rPr>
                <w:b/>
                <w:bCs/>
              </w:rPr>
              <w:t>Projets académiques</w:t>
            </w:r>
          </w:p>
          <w:p w14:paraId="216786F6" w14:textId="77777777" w:rsidR="009724E7" w:rsidRPr="009724E7" w:rsidRDefault="009724E7" w:rsidP="009724E7">
            <w:pPr>
              <w:numPr>
                <w:ilvl w:val="0"/>
                <w:numId w:val="3"/>
              </w:numPr>
            </w:pPr>
            <w:r w:rsidRPr="009724E7">
              <w:rPr>
                <w:b/>
                <w:bCs/>
              </w:rPr>
              <w:t>Configuration d’un réseau d’entreprise</w:t>
            </w:r>
            <w:r w:rsidRPr="009724E7">
              <w:t xml:space="preserve"> : Mise en place d’un réseau local avec VLAN, routage inter-VLAN et sécurité renforcée.</w:t>
            </w:r>
          </w:p>
          <w:p w14:paraId="1BB15D7E" w14:textId="77777777" w:rsidR="009724E7" w:rsidRPr="009724E7" w:rsidRDefault="009724E7" w:rsidP="009724E7">
            <w:pPr>
              <w:numPr>
                <w:ilvl w:val="0"/>
                <w:numId w:val="3"/>
              </w:numPr>
            </w:pPr>
            <w:r w:rsidRPr="009724E7">
              <w:rPr>
                <w:b/>
                <w:bCs/>
              </w:rPr>
              <w:t>Virtualisation d’infrastructure</w:t>
            </w:r>
            <w:r w:rsidRPr="009724E7">
              <w:t xml:space="preserve"> : Déploiement de machines virtuelles et configuration de services réseau sur une architecture virtualisée.</w:t>
            </w:r>
          </w:p>
          <w:p w14:paraId="7E5C613E" w14:textId="77777777" w:rsidR="009724E7" w:rsidRPr="009724E7" w:rsidRDefault="009724E7" w:rsidP="009724E7">
            <w:pPr>
              <w:numPr>
                <w:ilvl w:val="0"/>
                <w:numId w:val="3"/>
              </w:numPr>
            </w:pPr>
            <w:r w:rsidRPr="009724E7">
              <w:rPr>
                <w:b/>
                <w:bCs/>
              </w:rPr>
              <w:t>Analyse de trafic réseau</w:t>
            </w:r>
            <w:r w:rsidRPr="009724E7">
              <w:t xml:space="preserve"> : Utilisation de Wireshark pour détecter et résoudre des problèmes réseau.</w:t>
            </w:r>
          </w:p>
          <w:p w14:paraId="390B89C0" w14:textId="77777777" w:rsidR="009724E7" w:rsidRPr="009724E7" w:rsidRDefault="009724E7" w:rsidP="009724E7">
            <w:r w:rsidRPr="009724E7">
              <mc:AlternateContent>
                <mc:Choice Requires="v">
                  <w:pict w14:anchorId="21CAE6E5">
                    <v:rect id="_x0000_i1051" style="width:0;height:1.5pt" o:hralign="center" o:hrstd="t" o:hr="t" fillcolor="#a0a0a0" stroked="f"/>
                  </w:pict>
                </mc:Choice>
                <mc:Fallback>
                  <w:drawing>
                    <wp:inline distT="0" distB="0" distL="0" distR="0" wp14:anchorId="7ABD4406" wp14:editId="78343BC5">
                      <wp:extent cx="41614725" cy="1270"/>
                      <wp:effectExtent l="0" t="0" r="0" b="0"/>
                      <wp:docPr id="726573232" name="Horizontal Line 27"/>
                      <wp:cNvGraphicFramePr>
                        <a:graphicFrameLocks xmlns:a="http://purl.oclc.org/ooxml/drawingml/main"/>
                      </wp:cNvGraphicFramePr>
                      <a:graphic xmlns:a="http://purl.oclc.org/ooxml/drawingml/main">
                        <a:graphicData uri="http://schemas.microsoft.com/office/word/2010/wordprocessingShape">
                          <wp:wsp>
                            <wp:cNvSpPr>
                              <a:spLocks noChangeArrowheads="1"/>
                            </wp:cNvSpPr>
                            <wp:spPr bwMode="auto">
                              <a:xfrm>
                                <a:off x="0" y="0"/>
                                <a:ext cx="41614725" cy="12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gradFill rotWithShape="0">
                                  <a:gsLst>
                                    <a:gs pos="0%">
                                      <a:srgbClr val="A0A0A0"/>
                                    </a:gs>
                                    <a:gs pos="100%">
                                      <a:srgbClr val="E3E3E3"/>
                                    </a:gs>
                                  </a:gsLst>
                                  <a:lin ang="5400000"/>
                                </a:gradFill>
                                <a:miter lim="800%"/>
                                <a:headEnd/>
                                <a:tailEnd/>
                              </a:ln>
                            </wp:spPr>
                            <wp:bodyPr rot="0" vert="horz" wrap="square" lIns="91440" tIns="45720" rIns="91440" bIns="45720" anchor="t" anchorCtr="0" upright="1">
                              <a:noAutofit/>
                            </wp:bodyPr>
                          </wp:wsp>
                        </a:graphicData>
                      </a:graphic>
                    </wp:inline>
                  </w:drawing>
                </mc:Fallback>
              </mc:AlternateContent>
            </w:r>
          </w:p>
          <w:p w14:paraId="0AB058E7" w14:textId="77777777" w:rsidR="009724E7" w:rsidRPr="009724E7" w:rsidRDefault="009724E7" w:rsidP="009724E7">
            <w:pPr>
              <w:rPr>
                <w:b/>
                <w:bCs/>
              </w:rPr>
            </w:pPr>
            <w:r w:rsidRPr="009724E7">
              <w:rPr>
                <w:b/>
                <w:bCs/>
              </w:rPr>
              <w:t>Formation</w:t>
            </w:r>
          </w:p>
          <w:p w14:paraId="2483B51B" w14:textId="7B3D08FF" w:rsidR="002876F9" w:rsidRDefault="002876F9" w:rsidP="009724E7">
            <w:pPr>
              <w:rPr>
                <w:b/>
                <w:bCs/>
              </w:rPr>
            </w:pPr>
            <w:r>
              <w:rPr>
                <w:b/>
                <w:bCs/>
              </w:rPr>
              <w:t>Lycée Louis Armand : Bac technologique</w:t>
            </w:r>
          </w:p>
          <w:p w14:paraId="6414CE33" w14:textId="27A2BFF6" w:rsidR="002876F9" w:rsidRPr="002876F9" w:rsidRDefault="002876F9" w:rsidP="009724E7">
            <w:r>
              <w:t>Bac option bien en spécialité SIN</w:t>
            </w:r>
          </w:p>
          <w:p w14:paraId="2A4F5AB4" w14:textId="6BC79E67" w:rsidR="009724E7" w:rsidRPr="009724E7" w:rsidRDefault="009724E7" w:rsidP="009724E7">
            <w:r w:rsidRPr="009724E7">
              <w:rPr>
                <w:b/>
                <w:bCs/>
              </w:rPr>
              <w:t>B</w:t>
            </w:r>
            <w:r>
              <w:rPr>
                <w:b/>
                <w:bCs/>
              </w:rPr>
              <w:t>UT</w:t>
            </w:r>
            <w:r w:rsidRPr="009724E7">
              <w:rPr>
                <w:b/>
                <w:bCs/>
              </w:rPr>
              <w:t xml:space="preserve"> Réseaux et Télécommunications</w:t>
            </w:r>
            <w:r w:rsidRPr="009724E7">
              <w:br/>
            </w:r>
            <w:r>
              <w:t>IUT Roanne</w:t>
            </w:r>
            <w:r w:rsidRPr="009724E7">
              <w:t xml:space="preserve"> – Année d’obtention prévue : [</w:t>
            </w:r>
            <w:r>
              <w:t>2027</w:t>
            </w:r>
            <w:r w:rsidRPr="009724E7">
              <w:t>]</w:t>
            </w:r>
          </w:p>
          <w:p w14:paraId="41577B7D" w14:textId="77777777" w:rsidR="009724E7" w:rsidRPr="009724E7" w:rsidRDefault="009724E7" w:rsidP="009724E7">
            <w:pPr>
              <w:numPr>
                <w:ilvl w:val="0"/>
                <w:numId w:val="4"/>
              </w:numPr>
            </w:pPr>
            <w:r w:rsidRPr="009724E7">
              <w:t>Cours principaux : Architecture des réseaux, Télécommunications, Sécurité des systèmes, Administration systèmes.</w:t>
            </w:r>
          </w:p>
          <w:p w14:paraId="54294AEB" w14:textId="77777777" w:rsidR="009724E7" w:rsidRPr="009724E7" w:rsidRDefault="009724E7" w:rsidP="009724E7">
            <w:r w:rsidRPr="009724E7">
              <mc:AlternateContent>
                <mc:Choice Requires="v">
                  <w:pict w14:anchorId="0008B48A">
                    <v:rect id="_x0000_i1052" style="width:0;height:1.5pt" o:hralign="center" o:hrstd="t" o:hr="t" fillcolor="#a0a0a0" stroked="f"/>
                  </w:pict>
                </mc:Choice>
                <mc:Fallback>
                  <w:drawing>
                    <wp:inline distT="0" distB="0" distL="0" distR="0" wp14:anchorId="7FD05504" wp14:editId="4A7208B3">
                      <wp:extent cx="41614725" cy="1270"/>
                      <wp:effectExtent l="0" t="0" r="0" b="0"/>
                      <wp:docPr id="2083122079" name="Horizontal Line 28"/>
                      <wp:cNvGraphicFramePr>
                        <a:graphicFrameLocks xmlns:a="http://purl.oclc.org/ooxml/drawingml/main"/>
                      </wp:cNvGraphicFramePr>
                      <a:graphic xmlns:a="http://purl.oclc.org/ooxml/drawingml/main">
                        <a:graphicData uri="http://schemas.microsoft.com/office/word/2010/wordprocessingShape">
                          <wp:wsp>
                            <wp:cNvSpPr>
                              <a:spLocks noChangeArrowheads="1"/>
                            </wp:cNvSpPr>
                            <wp:spPr bwMode="auto">
                              <a:xfrm>
                                <a:off x="0" y="0"/>
                                <a:ext cx="41614725" cy="12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gradFill rotWithShape="0">
                                  <a:gsLst>
                                    <a:gs pos="0%">
                                      <a:srgbClr val="A0A0A0"/>
                                    </a:gs>
                                    <a:gs pos="100%">
                                      <a:srgbClr val="E3E3E3"/>
                                    </a:gs>
                                  </a:gsLst>
                                  <a:lin ang="5400000"/>
                                </a:gradFill>
                                <a:miter lim="800%"/>
                                <a:headEnd/>
                                <a:tailEnd/>
                              </a:ln>
                            </wp:spPr>
                            <wp:bodyPr rot="0" vert="horz" wrap="square" lIns="91440" tIns="45720" rIns="91440" bIns="45720" anchor="t" anchorCtr="0" upright="1">
                              <a:noAutofit/>
                            </wp:bodyPr>
                          </wp:wsp>
                        </a:graphicData>
                      </a:graphic>
                    </wp:inline>
                  </w:drawing>
                </mc:Fallback>
              </mc:AlternateContent>
            </w:r>
          </w:p>
          <w:p w14:paraId="4F2BF169" w14:textId="77777777" w:rsidR="009724E7" w:rsidRPr="009724E7" w:rsidRDefault="009724E7" w:rsidP="009724E7">
            <w:pPr>
              <w:rPr>
                <w:b/>
                <w:bCs/>
              </w:rPr>
            </w:pPr>
            <w:r w:rsidRPr="009724E7">
              <w:rPr>
                <w:b/>
                <w:bCs/>
              </w:rPr>
              <w:t>Langues</w:t>
            </w:r>
          </w:p>
          <w:p w14:paraId="63D93364" w14:textId="77777777" w:rsidR="009724E7" w:rsidRPr="009724E7" w:rsidRDefault="009724E7" w:rsidP="009724E7">
            <w:pPr>
              <w:numPr>
                <w:ilvl w:val="0"/>
                <w:numId w:val="5"/>
              </w:numPr>
            </w:pPr>
            <w:r w:rsidRPr="009724E7">
              <w:t>Français : Langue maternelle</w:t>
            </w:r>
          </w:p>
          <w:p w14:paraId="1E9572E6" w14:textId="665E45AB" w:rsidR="009724E7" w:rsidRPr="009724E7" w:rsidRDefault="009724E7" w:rsidP="009724E7">
            <w:pPr>
              <w:numPr>
                <w:ilvl w:val="0"/>
                <w:numId w:val="5"/>
              </w:numPr>
            </w:pPr>
            <w:r w:rsidRPr="009724E7">
              <w:t>Anglais : Niveau technique opérationnel (lecture de documentation, communication technique)</w:t>
            </w:r>
            <w:r w:rsidR="002876F9">
              <w:t>.</w:t>
            </w:r>
          </w:p>
          <w:p w14:paraId="3B3D351D" w14:textId="3F43C0C4" w:rsidR="000629D5" w:rsidRDefault="00A63121" w:rsidP="00846D4F">
            <w:pPr>
              <w:pStyle w:val="Paragraphedeliste"/>
              <w:numPr>
                <w:ilvl w:val="0"/>
                <w:numId w:val="5"/>
              </w:numPr>
            </w:pPr>
            <w:r>
              <w:t>Allemand : LV2 suivie jusqu’au baccalauréat</w:t>
            </w:r>
            <w:r w:rsidR="002876F9">
              <w:t>.</w:t>
            </w:r>
          </w:p>
        </w:tc>
      </w:tr>
      <w:tr w:rsidR="000629D5" w14:paraId="03A13AEE" w14:textId="77777777" w:rsidTr="000F46E6">
        <w:trPr>
          <w:trHeight w:val="9504"/>
        </w:trPr>
        <w:tc>
          <w:tcPr>
            <w:tcW w:w="180pt" w:type="dxa"/>
            <w:vAlign w:val="bottom"/>
          </w:tcPr>
          <w:sdt>
            <w:sdtPr>
              <w:id w:val="787855077"/>
              <w:placeholder>
                <w:docPart w:val="AE756E2600B440B997F7ECDFED031B2A"/>
              </w:placeholder>
              <w:temporary/>
              <w:showingPlcHdr/>
              <w15:appearance w15:val="hidden"/>
            </w:sdtPr>
            <w:sdtContent>
              <w:p w14:paraId="3A04B1EC" w14:textId="77777777" w:rsidR="000629D5" w:rsidRPr="00846D4F" w:rsidRDefault="000629D5" w:rsidP="00846D4F">
                <w:pPr>
                  <w:pStyle w:val="Titre"/>
                </w:pPr>
                <w:r w:rsidRPr="00846D4F">
                  <w:rPr>
                    <w:lang w:bidi="fr-FR"/>
                  </w:rPr>
                  <w:t>Nom</w:t>
                </w:r>
                <w:r w:rsidRPr="00846D4F">
                  <w:rPr>
                    <w:lang w:bidi="fr-FR"/>
                  </w:rPr>
                  <w:br/>
                  <w:t>ici</w:t>
                </w:r>
              </w:p>
            </w:sdtContent>
          </w:sdt>
          <w:sdt>
            <w:sdtPr>
              <w:rPr>
                <w:spacing w:val="0"/>
                <w:w w:val="66%"/>
              </w:rPr>
              <w:id w:val="2107002140"/>
              <w:placeholder>
                <w:docPart w:val="28DB9997E1324E6099DDDDB87C4701B7"/>
              </w:placeholder>
              <w:temporary/>
              <w:showingPlcHdr/>
              <w15:appearance w15:val="hidden"/>
            </w:sdtPr>
            <w:sdtEndPr>
              <w:rPr>
                <w:w w:val="86%"/>
              </w:rPr>
            </w:sdtEndPr>
            <w:sdtContent>
              <w:p w14:paraId="612A742A" w14:textId="77777777" w:rsidR="000629D5" w:rsidRDefault="000629D5" w:rsidP="000629D5">
                <w:pPr>
                  <w:pStyle w:val="Sous-titre"/>
                  <w:rPr>
                    <w:color w:val="auto"/>
                    <w:spacing w:val="1"/>
                    <w:w w:val="97%"/>
                    <w:sz w:val="18"/>
                    <w:szCs w:val="22"/>
                  </w:rPr>
                </w:pPr>
                <w:r w:rsidRPr="00AB397A">
                  <w:rPr>
                    <w:spacing w:val="0"/>
                    <w:w w:val="66%"/>
                    <w:lang w:bidi="fr-FR"/>
                  </w:rPr>
                  <w:t>INTITULÉ DU POSTE IC</w:t>
                </w:r>
                <w:r w:rsidRPr="00AB397A">
                  <w:rPr>
                    <w:spacing w:val="26"/>
                    <w:w w:val="66%"/>
                    <w:lang w:bidi="fr-FR"/>
                  </w:rPr>
                  <w:t>I</w:t>
                </w:r>
              </w:p>
            </w:sdtContent>
          </w:sdt>
          <w:p w14:paraId="34B74966" w14:textId="77777777" w:rsidR="000629D5" w:rsidRDefault="000629D5" w:rsidP="000629D5"/>
          <w:sdt>
            <w:sdtPr>
              <w:id w:val="-1954003311"/>
              <w:placeholder>
                <w:docPart w:val="59B41E9CE71F4B1B96F189A434350373"/>
              </w:placeholder>
              <w:temporary/>
              <w:showingPlcHdr/>
              <w15:appearance w15:val="hidden"/>
            </w:sdtPr>
            <w:sdtContent>
              <w:p w14:paraId="7687953C" w14:textId="77777777" w:rsidR="000629D5" w:rsidRPr="00846D4F" w:rsidRDefault="000629D5" w:rsidP="00846D4F">
                <w:pPr>
                  <w:pStyle w:val="Titre2"/>
                </w:pPr>
                <w:r w:rsidRPr="00846D4F">
                  <w:rPr>
                    <w:rStyle w:val="Titre2Car"/>
                    <w:b/>
                    <w:lang w:bidi="fr-F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CEFE2E014CCF48A38218952415D1DE17"/>
              </w:placeholder>
              <w:temporary/>
              <w:showingPlcHdr/>
              <w15:appearance w15:val="hidden"/>
            </w:sdtPr>
            <w:sdtContent>
              <w:p w14:paraId="4A750E11" w14:textId="77777777" w:rsidR="000629D5" w:rsidRDefault="000629D5" w:rsidP="000629D5">
                <w:pPr>
                  <w:pStyle w:val="Coordonnes"/>
                </w:pPr>
                <w:r w:rsidRPr="004D3011">
                  <w:rPr>
                    <w:lang w:bidi="fr-FR"/>
                  </w:rPr>
                  <w:t>TÉLÉPHONE :</w:t>
                </w:r>
              </w:p>
            </w:sdtContent>
          </w:sdt>
          <w:sdt>
            <w:sdtPr>
              <w:id w:val="-324128318"/>
              <w:placeholder>
                <w:docPart w:val="927578636C2A425E9ED97C0EBA204849"/>
              </w:placeholder>
              <w:temporary/>
              <w:showingPlcHdr/>
              <w15:appearance w15:val="hidden"/>
            </w:sdtPr>
            <w:sdtContent>
              <w:p w14:paraId="07A971FA" w14:textId="77777777" w:rsidR="000629D5" w:rsidRDefault="000629D5" w:rsidP="000629D5">
                <w:pPr>
                  <w:pStyle w:val="Coordonnes"/>
                </w:pPr>
                <w:r>
                  <w:rPr>
                    <w:lang w:bidi="fr-FR"/>
                  </w:rPr>
                  <w:t>+6 78 65 43 21</w:t>
                </w:r>
              </w:p>
            </w:sdtContent>
          </w:sdt>
          <w:p w14:paraId="0A864875" w14:textId="77777777" w:rsidR="000629D5" w:rsidRPr="004D3011" w:rsidRDefault="000629D5" w:rsidP="000629D5">
            <w:pPr>
              <w:pStyle w:val="Sansinterligne"/>
            </w:pPr>
          </w:p>
          <w:sdt>
            <w:sdtPr>
              <w:id w:val="67859272"/>
              <w:placeholder>
                <w:docPart w:val="68114BA472C84F2CAF17F0243CECA579"/>
              </w:placeholder>
              <w:temporary/>
              <w:showingPlcHdr/>
              <w15:appearance w15:val="hidden"/>
            </w:sdtPr>
            <w:sdtContent>
              <w:p w14:paraId="5C9672AA" w14:textId="77777777" w:rsidR="000629D5" w:rsidRDefault="000629D5" w:rsidP="000629D5">
                <w:pPr>
                  <w:pStyle w:val="Coordonnes"/>
                </w:pPr>
                <w:r w:rsidRPr="004D3011">
                  <w:rPr>
                    <w:lang w:bidi="fr-FR"/>
                  </w:rPr>
                  <w:t>SITE WEB :</w:t>
                </w:r>
              </w:p>
            </w:sdtContent>
          </w:sdt>
          <w:sdt>
            <w:sdtPr>
              <w:id w:val="-720132143"/>
              <w:placeholder>
                <w:docPart w:val="656F4E271BE34665807310C2A4BD5F62"/>
              </w:placeholder>
              <w:temporary/>
              <w:showingPlcHdr/>
              <w15:appearance w15:val="hidden"/>
            </w:sdtPr>
            <w:sdtContent>
              <w:p w14:paraId="12B9CC83" w14:textId="77777777" w:rsidR="000629D5" w:rsidRDefault="009E7C63" w:rsidP="000629D5">
                <w:pPr>
                  <w:pStyle w:val="Coordonnes"/>
                </w:pPr>
                <w:r w:rsidRPr="004D3011">
                  <w:rPr>
                    <w:lang w:bidi="fr-FR"/>
                  </w:rPr>
                  <w:t>Emplacement du site web</w:t>
                </w:r>
              </w:p>
            </w:sdtContent>
          </w:sdt>
          <w:p w14:paraId="7CE76E84" w14:textId="77777777" w:rsidR="000629D5" w:rsidRDefault="000629D5" w:rsidP="000629D5">
            <w:pPr>
              <w:pStyle w:val="Sansinterligne"/>
            </w:pPr>
          </w:p>
          <w:sdt>
            <w:sdtPr>
              <w:id w:val="-240260293"/>
              <w:placeholder>
                <w:docPart w:val="099503F6C0194358AAEA85C64352FB95"/>
              </w:placeholder>
              <w:temporary/>
              <w:showingPlcHdr/>
              <w15:appearance w15:val="hidden"/>
            </w:sdtPr>
            <w:sdtContent>
              <w:p w14:paraId="5587AF3E" w14:textId="77777777" w:rsidR="000629D5" w:rsidRDefault="000629D5" w:rsidP="000629D5">
                <w:pPr>
                  <w:pStyle w:val="Coordonnes"/>
                </w:pPr>
                <w:r w:rsidRPr="004D3011">
                  <w:rPr>
                    <w:lang w:bidi="fr-FR"/>
                  </w:rPr>
                  <w:t>E-MAIL :</w:t>
                </w:r>
              </w:p>
            </w:sdtContent>
          </w:sdt>
          <w:p w14:paraId="515ACFF0" w14:textId="4AE80B29" w:rsidR="000629D5" w:rsidRPr="00846D4F" w:rsidRDefault="00AB397A" w:rsidP="000629D5">
            <w:pPr>
              <w:pStyle w:val="Coordonnes"/>
              <w:rPr>
                <w:rStyle w:val="Lienhypertexte"/>
              </w:rPr>
            </w:pPr>
            <w:r>
              <w:rPr>
                <w:rStyle w:val="Lienhypertexte"/>
              </w:rPr>
              <w:t>nathanreb69@gmail.com</w:t>
            </w:r>
          </w:p>
        </w:tc>
        <w:tc>
          <w:tcPr>
            <w:tcW w:w="36pt" w:type="dxa"/>
          </w:tcPr>
          <w:p w14:paraId="23E8120A" w14:textId="77777777" w:rsidR="000629D5" w:rsidRDefault="000629D5" w:rsidP="000C45FF">
            <w:pPr>
              <w:tabs>
                <w:tab w:val="start" w:pos="49.50pt"/>
              </w:tabs>
            </w:pPr>
          </w:p>
        </w:tc>
        <w:tc>
          <w:tcPr>
            <w:tcW w:w="323.50pt" w:type="dxa"/>
            <w:vMerge/>
          </w:tcPr>
          <w:p w14:paraId="1908DA09" w14:textId="77777777"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14:paraId="5B5E5DA7" w14:textId="77777777" w:rsidR="00000000" w:rsidRPr="00846D4F" w:rsidRDefault="00000000" w:rsidP="00846D4F">
      <w:pPr>
        <w:tabs>
          <w:tab w:val="start" w:pos="49.50pt"/>
        </w:tabs>
        <w:spacing w:after="0pt"/>
        <w:rPr>
          <w:sz w:val="8"/>
        </w:rPr>
      </w:pPr>
    </w:p>
    <w:sectPr w:rsidR="0043117B" w:rsidRPr="00846D4F" w:rsidSect="009533F2">
      <w:headerReference w:type="default" r:id="rId11"/>
      <w:pgSz w:w="595.30pt" w:h="841.90pt" w:code="9"/>
      <w:pgMar w:top="36pt" w:right="36pt" w:bottom="36pt" w:left="36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441AFB47" w14:textId="77777777" w:rsidR="009675A4" w:rsidRDefault="009675A4" w:rsidP="000C45FF">
      <w:r>
        <w:separator/>
      </w:r>
    </w:p>
  </w:endnote>
  <w:endnote w:type="continuationSeparator" w:id="0">
    <w:p w14:paraId="1A82AB6D" w14:textId="77777777" w:rsidR="009675A4" w:rsidRDefault="009675A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characterSet="iso-8859-1"/>
    <w:family w:val="swiss"/>
    <w:pitch w:val="variable"/>
    <w:sig w:usb0="00000287" w:usb1="00000000" w:usb2="00000000" w:usb3="00000000" w:csb0="0000009F" w:csb1="00000000"/>
  </w:font>
  <w:font w:name="Meiryo">
    <w:charset w:characterSet="shift_jis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78E225F1" w14:textId="77777777" w:rsidR="009675A4" w:rsidRDefault="009675A4" w:rsidP="000C45FF">
      <w:r>
        <w:separator/>
      </w:r>
    </w:p>
  </w:footnote>
  <w:footnote w:type="continuationSeparator" w:id="0">
    <w:p w14:paraId="3EA2A5B5" w14:textId="77777777" w:rsidR="009675A4" w:rsidRDefault="009675A4" w:rsidP="000C45FF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5C5583F7" w14:textId="77777777" w:rsidR="000C45FF" w:rsidRDefault="000C45FF">
    <w:pPr>
      <w:pStyle w:val="En-tte"/>
    </w:pPr>
    <w:r>
      <w:rPr>
        <w:noProof/>
        <w:lang w:bidi="fr-FR"/>
      </w:rPr>
      <w:drawing>
        <wp:anchor distT="0" distB="0" distL="114300" distR="114300" simplePos="0" relativeHeight="251658240" behindDoc="1" locked="0" layoutInCell="1" allowOverlap="1" wp14:anchorId="42F24E50" wp14:editId="64B33897">
          <wp:simplePos x="0" y="0"/>
          <wp:positionH relativeFrom="page">
            <wp:posOffset>154379</wp:posOffset>
          </wp:positionH>
          <wp:positionV relativeFrom="page">
            <wp:posOffset>237506</wp:posOffset>
          </wp:positionV>
          <wp:extent cx="7259823" cy="10224474"/>
          <wp:effectExtent l="0" t="0" r="0" b="5715"/>
          <wp:wrapNone/>
          <wp:docPr id="15" name="Graphisme 3">
            <a:extLst xmlns:a="http://purl.oclc.org/ooxml/drawingml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7656" cy="1024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462670B9"/>
    <w:multiLevelType w:val="multilevel"/>
    <w:tmpl w:val="6B342FF6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" w15:restartNumberingAfterBreak="0">
    <w:nsid w:val="5B3264A4"/>
    <w:multiLevelType w:val="multilevel"/>
    <w:tmpl w:val="85D00CC2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" w15:restartNumberingAfterBreak="0">
    <w:nsid w:val="713F5B60"/>
    <w:multiLevelType w:val="multilevel"/>
    <w:tmpl w:val="961E99BE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3" w15:restartNumberingAfterBreak="0">
    <w:nsid w:val="71AE748F"/>
    <w:multiLevelType w:val="hybridMultilevel"/>
    <w:tmpl w:val="DBA04926"/>
    <w:lvl w:ilvl="0" w:tplc="90A47612">
      <w:start w:val="1"/>
      <w:numFmt w:val="bullet"/>
      <w:pStyle w:val="Listepuces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7E013A19"/>
    <w:multiLevelType w:val="multilevel"/>
    <w:tmpl w:val="10BEBCC2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num w:numId="1" w16cid:durableId="878594867">
    <w:abstractNumId w:val="3"/>
  </w:num>
  <w:num w:numId="2" w16cid:durableId="1453131958">
    <w:abstractNumId w:val="2"/>
  </w:num>
  <w:num w:numId="3" w16cid:durableId="1594975023">
    <w:abstractNumId w:val="1"/>
  </w:num>
  <w:num w:numId="4" w16cid:durableId="510219042">
    <w:abstractNumId w:val="0"/>
  </w:num>
  <w:num w:numId="5" w16cid:durableId="17329984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%"/>
  <w:removePersonalInformation/>
  <w:removeDateAndTime/>
  <w:displayBackgroundShape/>
  <w:proofState w:spelling="clean" w:grammar="clean"/>
  <w:attachedTemplate r:id="rId1"/>
  <w:stylePaneFormatFilter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name"/>
  <w:defaultTabStop w:val="36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7A"/>
    <w:rsid w:val="00036450"/>
    <w:rsid w:val="00061C84"/>
    <w:rsid w:val="000629D5"/>
    <w:rsid w:val="00076632"/>
    <w:rsid w:val="000C45FF"/>
    <w:rsid w:val="000E3FD1"/>
    <w:rsid w:val="000F46E6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2876F9"/>
    <w:rsid w:val="0030481B"/>
    <w:rsid w:val="004071FC"/>
    <w:rsid w:val="00445947"/>
    <w:rsid w:val="004813B3"/>
    <w:rsid w:val="00496591"/>
    <w:rsid w:val="004C63E4"/>
    <w:rsid w:val="004D3011"/>
    <w:rsid w:val="005645EE"/>
    <w:rsid w:val="005D6289"/>
    <w:rsid w:val="005E39D5"/>
    <w:rsid w:val="00612544"/>
    <w:rsid w:val="0062123A"/>
    <w:rsid w:val="00646E75"/>
    <w:rsid w:val="006610D6"/>
    <w:rsid w:val="006771D0"/>
    <w:rsid w:val="006B5C81"/>
    <w:rsid w:val="00715FCB"/>
    <w:rsid w:val="00743101"/>
    <w:rsid w:val="007867A0"/>
    <w:rsid w:val="007927F5"/>
    <w:rsid w:val="00802CA0"/>
    <w:rsid w:val="00846D4F"/>
    <w:rsid w:val="008C1736"/>
    <w:rsid w:val="008F514C"/>
    <w:rsid w:val="00922D5C"/>
    <w:rsid w:val="009533F2"/>
    <w:rsid w:val="009675A4"/>
    <w:rsid w:val="009724E7"/>
    <w:rsid w:val="00976C7B"/>
    <w:rsid w:val="009C583C"/>
    <w:rsid w:val="009E7C63"/>
    <w:rsid w:val="00A10A67"/>
    <w:rsid w:val="00A2118D"/>
    <w:rsid w:val="00A63121"/>
    <w:rsid w:val="00AB397A"/>
    <w:rsid w:val="00AD76E2"/>
    <w:rsid w:val="00B20152"/>
    <w:rsid w:val="00B70850"/>
    <w:rsid w:val="00B821B0"/>
    <w:rsid w:val="00C066B6"/>
    <w:rsid w:val="00C14D45"/>
    <w:rsid w:val="00C37BA1"/>
    <w:rsid w:val="00C4674C"/>
    <w:rsid w:val="00C506CF"/>
    <w:rsid w:val="00C72BED"/>
    <w:rsid w:val="00C9578B"/>
    <w:rsid w:val="00CA562E"/>
    <w:rsid w:val="00CB2D30"/>
    <w:rsid w:val="00D2522B"/>
    <w:rsid w:val="00D82F2F"/>
    <w:rsid w:val="00D916BD"/>
    <w:rsid w:val="00DA694B"/>
    <w:rsid w:val="00DD172A"/>
    <w:rsid w:val="00E25A26"/>
    <w:rsid w:val="00E55D74"/>
    <w:rsid w:val="00E810CF"/>
    <w:rsid w:val="00E866EC"/>
    <w:rsid w:val="00E93B74"/>
    <w:rsid w:val="00EB3A62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EAE030"/>
  <w14:defaultImageDpi w14:val="32767"/>
  <w15:chartTrackingRefBased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6B5C81"/>
    <w:pPr>
      <w:spacing w:after="10pt" w:line="10.80pt" w:lineRule="auto"/>
    </w:pPr>
    <w:rPr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AD76E2"/>
    <w:pPr>
      <w:keepNext/>
      <w:keepLines/>
      <w:spacing w:before="12pt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12pt" w:after="6pt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qFormat/>
    <w:rsid w:val="004D3011"/>
    <w:pPr>
      <w:keepNext/>
      <w:keepLines/>
      <w:spacing w:before="12pt" w:after="6pt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1B2ABD"/>
    <w:rPr>
      <w:caps/>
      <w:color w:val="000000" w:themeColor="text1"/>
      <w:sz w:val="96"/>
      <w:szCs w:val="76"/>
    </w:rPr>
  </w:style>
  <w:style w:type="character" w:styleId="Accentuation">
    <w:name w:val="Emphasis"/>
    <w:basedOn w:val="Policepardfaut"/>
    <w:uiPriority w:val="11"/>
    <w:semiHidden/>
    <w:qFormat/>
    <w:rsid w:val="00E25A26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ar"/>
    <w:uiPriority w:val="99"/>
    <w:rsid w:val="00036450"/>
  </w:style>
  <w:style w:type="character" w:customStyle="1" w:styleId="DateCar">
    <w:name w:val="Date Car"/>
    <w:basedOn w:val="Policepardfaut"/>
    <w:link w:val="Date"/>
    <w:uiPriority w:val="99"/>
    <w:rsid w:val="00036450"/>
    <w:rPr>
      <w:sz w:val="18"/>
      <w:szCs w:val="22"/>
    </w:rPr>
  </w:style>
  <w:style w:type="character" w:styleId="Lienhypertexte">
    <w:name w:val="Hyperlink"/>
    <w:basedOn w:val="Policepardfaut"/>
    <w:uiPriority w:val="99"/>
    <w:rsid w:val="00E93B74"/>
    <w:rPr>
      <w:color w:val="B85A22" w:themeColor="accent2" w:themeShade="BF"/>
      <w:u w:val="single"/>
    </w:rPr>
  </w:style>
  <w:style w:type="character" w:styleId="Mentionnonrsolue">
    <w:name w:val="Unresolved Mention"/>
    <w:basedOn w:val="Policepardfaut"/>
    <w:uiPriority w:val="99"/>
    <w:semiHidden/>
    <w:rsid w:val="004813B3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semiHidden/>
    <w:rsid w:val="000C45FF"/>
    <w:pPr>
      <w:tabs>
        <w:tab w:val="center" w:pos="234pt"/>
        <w:tab w:val="end" w:pos="468pt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0C45FF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semiHidden/>
    <w:rsid w:val="000C45FF"/>
    <w:pPr>
      <w:tabs>
        <w:tab w:val="center" w:pos="234pt"/>
        <w:tab w:val="end" w:pos="468pt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C45FF"/>
    <w:rPr>
      <w:sz w:val="22"/>
      <w:szCs w:val="22"/>
    </w:rPr>
  </w:style>
  <w:style w:type="table" w:styleId="Grilledutableau">
    <w:name w:val="Table Grid"/>
    <w:basedOn w:val="TableauNormal"/>
    <w:uiPriority w:val="39"/>
    <w:rsid w:val="001B2ABD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1B2ABD"/>
    <w:rPr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629D5"/>
    <w:pPr>
      <w:spacing w:after="24pt"/>
    </w:pPr>
    <w:rPr>
      <w:color w:val="000000" w:themeColor="text1"/>
      <w:spacing w:val="19"/>
      <w:w w:val="86%"/>
      <w:sz w:val="32"/>
      <w:szCs w:val="28"/>
      <w:fitText w:val="108pt" w:id="1744560130"/>
    </w:rPr>
  </w:style>
  <w:style w:type="character" w:customStyle="1" w:styleId="Sous-titreCar">
    <w:name w:val="Sous-titre Car"/>
    <w:basedOn w:val="Policepardfaut"/>
    <w:link w:val="Sous-titre"/>
    <w:uiPriority w:val="11"/>
    <w:rsid w:val="000629D5"/>
    <w:rPr>
      <w:color w:val="000000" w:themeColor="text1"/>
      <w:spacing w:val="19"/>
      <w:w w:val="86%"/>
      <w:sz w:val="32"/>
      <w:szCs w:val="28"/>
      <w:fitText w:val="108pt" w:id="1744560130"/>
    </w:rPr>
  </w:style>
  <w:style w:type="character" w:customStyle="1" w:styleId="Titre3Car">
    <w:name w:val="Titre 3 Car"/>
    <w:basedOn w:val="Policepardfaut"/>
    <w:link w:val="Titre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epuces">
    <w:name w:val="List Bullet"/>
    <w:basedOn w:val="Normal"/>
    <w:uiPriority w:val="5"/>
    <w:rsid w:val="000629D5"/>
    <w:pPr>
      <w:numPr>
        <w:numId w:val="1"/>
      </w:numPr>
      <w:spacing w:after="6pt" w:line="13.80pt" w:lineRule="auto"/>
      <w:ind w:start="36pt"/>
    </w:pPr>
    <w:rPr>
      <w:rFonts w:eastAsia="Times New Roman" w:cs="Times New Roman"/>
      <w:szCs w:val="20"/>
      <w:lang w:eastAsia="en-US"/>
    </w:rPr>
  </w:style>
  <w:style w:type="character" w:customStyle="1" w:styleId="Textegris">
    <w:name w:val="Texte gris"/>
    <w:basedOn w:val="Policepardfaut"/>
    <w:uiPriority w:val="4"/>
    <w:semiHidden/>
    <w:qFormat/>
    <w:rsid w:val="000629D5"/>
    <w:rPr>
      <w:color w:val="808080" w:themeColor="background1" w:themeShade="80"/>
    </w:rPr>
  </w:style>
  <w:style w:type="paragraph" w:customStyle="1" w:styleId="Adresse">
    <w:name w:val="Adresse"/>
    <w:basedOn w:val="Normal"/>
    <w:qFormat/>
    <w:rsid w:val="000629D5"/>
    <w:pPr>
      <w:spacing w:after="18pt"/>
      <w:contextualSpacing/>
    </w:pPr>
  </w:style>
  <w:style w:type="paragraph" w:customStyle="1" w:styleId="Coordonnes">
    <w:name w:val="Coordonnées"/>
    <w:basedOn w:val="Normal"/>
    <w:qFormat/>
    <w:rsid w:val="000629D5"/>
    <w:pPr>
      <w:contextualSpacing/>
    </w:pPr>
  </w:style>
  <w:style w:type="paragraph" w:styleId="Sansinterligne">
    <w:name w:val="No Spacing"/>
    <w:uiPriority w:val="1"/>
    <w:qFormat/>
    <w:rsid w:val="000629D5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9724E7"/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semiHidden/>
    <w:qFormat/>
    <w:rsid w:val="00A63121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38907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7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notes" Target="footnotes.xml"/><Relationship Id="rId13" Type="http://purl.oclc.org/ooxml/officeDocument/relationships/glossaryDocument" Target="glossary/document.xml"/><Relationship Id="rId3" Type="http://purl.oclc.org/ooxml/officeDocument/relationships/customXml" Target="../customXml/item3.xml"/><Relationship Id="rId7" Type="http://purl.oclc.org/ooxml/officeDocument/relationships/webSettings" Target="webSettings.xml"/><Relationship Id="rId12" Type="http://purl.oclc.org/ooxml/officeDocument/relationships/fontTable" Target="fontTable.xml"/><Relationship Id="rId2" Type="http://purl.oclc.org/ooxml/officeDocument/relationships/customXml" Target="../customXml/item2.xml"/><Relationship Id="rId1" Type="http://purl.oclc.org/ooxml/officeDocument/relationships/customXml" Target="../customXml/item1.xml"/><Relationship Id="rId6" Type="http://purl.oclc.org/ooxml/officeDocument/relationships/settings" Target="settings.xml"/><Relationship Id="rId11" Type="http://purl.oclc.org/ooxml/officeDocument/relationships/header" Target="header1.xml"/><Relationship Id="rId5" Type="http://purl.oclc.org/ooxml/officeDocument/relationships/styles" Target="styles.xml"/><Relationship Id="rId10" Type="http://purl.oclc.org/ooxml/officeDocument/relationships/image" Target="media/image1.png"/><Relationship Id="rId4" Type="http://purl.oclc.org/ooxml/officeDocument/relationships/numbering" Target="numbering.xml"/><Relationship Id="rId9" Type="http://purl.oclc.org/ooxml/officeDocument/relationships/endnotes" Target="endnotes.xml"/><Relationship Id="rId14" Type="http://purl.oclc.org/ooxml/officeDocument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purl.oclc.org/ooxml/officeDocument/relationships/image" Target="media/image3.svg"/><Relationship Id="rId1" Type="http://purl.oclc.org/ooxml/officeDocument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file:///C:\Users\natha\AppData\Roaming\Microsoft\Templates\Lettre%20de%20motivation%20grise%20ble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glossary/document.xml><?xml version="1.0" encoding="utf-8"?>
<w:glossary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docParts>
    <w:docPart>
      <w:docPartPr>
        <w:name w:val="AE756E2600B440B997F7ECDFED031B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A2BB930-C7E7-4F84-B8D8-73F800C9F625}"/>
      </w:docPartPr>
      <w:docPartBody>
        <w:p w:rsidR="00000000" w:rsidRDefault="00000000">
          <w:pPr>
            <w:pStyle w:val="AE756E2600B440B997F7ECDFED031B2A"/>
          </w:pPr>
          <w:r w:rsidRPr="00846D4F">
            <w:rPr>
              <w:lang w:bidi="fr-FR"/>
            </w:rPr>
            <w:t>Nom</w:t>
          </w:r>
          <w:r w:rsidRPr="00846D4F">
            <w:rPr>
              <w:lang w:bidi="fr-FR"/>
            </w:rPr>
            <w:br/>
            <w:t>ici</w:t>
          </w:r>
        </w:p>
      </w:docPartBody>
    </w:docPart>
    <w:docPart>
      <w:docPartPr>
        <w:name w:val="28DB9997E1324E6099DDDDB87C4701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2A32BE-5569-4AA7-A3A0-6B891656D1B6}"/>
      </w:docPartPr>
      <w:docPartBody>
        <w:p w:rsidR="00000000" w:rsidRDefault="00000000">
          <w:pPr>
            <w:pStyle w:val="28DB9997E1324E6099DDDDB87C4701B7"/>
          </w:pPr>
          <w:r w:rsidRPr="009533F2">
            <w:rPr>
              <w:spacing w:val="11"/>
              <w:w w:val="59%"/>
              <w:lang w:bidi="fr-FR"/>
            </w:rPr>
            <w:t>INTITULÉ DU POSTE IC</w:t>
          </w:r>
          <w:r w:rsidRPr="009533F2">
            <w:rPr>
              <w:spacing w:val="31"/>
              <w:w w:val="59%"/>
              <w:lang w:bidi="fr-FR"/>
            </w:rPr>
            <w:t>I</w:t>
          </w:r>
        </w:p>
      </w:docPartBody>
    </w:docPart>
    <w:docPart>
      <w:docPartPr>
        <w:name w:val="59B41E9CE71F4B1B96F189A4343503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0BAB34-81D2-47CB-BB0E-E0127ADCC22C}"/>
      </w:docPartPr>
      <w:docPartBody>
        <w:p w:rsidR="00000000" w:rsidRDefault="00000000">
          <w:pPr>
            <w:pStyle w:val="59B41E9CE71F4B1B96F189A434350373"/>
          </w:pPr>
          <w:r w:rsidRPr="00846D4F">
            <w:rPr>
              <w:rStyle w:val="Titre2Car"/>
              <w:lang w:bidi="fr-FR"/>
            </w:rPr>
            <w:t>CONTACT</w:t>
          </w:r>
        </w:p>
      </w:docPartBody>
    </w:docPart>
    <w:docPart>
      <w:docPartPr>
        <w:name w:val="CEFE2E014CCF48A38218952415D1DE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E063D9-7B2C-4EC2-A827-0638562CA9B6}"/>
      </w:docPartPr>
      <w:docPartBody>
        <w:p w:rsidR="00000000" w:rsidRDefault="00000000">
          <w:pPr>
            <w:pStyle w:val="CEFE2E014CCF48A38218952415D1DE17"/>
          </w:pPr>
          <w:r w:rsidRPr="004D3011">
            <w:rPr>
              <w:lang w:bidi="fr-FR"/>
            </w:rPr>
            <w:t>TÉLÉPHONE :</w:t>
          </w:r>
        </w:p>
      </w:docPartBody>
    </w:docPart>
    <w:docPart>
      <w:docPartPr>
        <w:name w:val="927578636C2A425E9ED97C0EBA2048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E47548-88C2-4C0E-940C-7AFD9C2C209C}"/>
      </w:docPartPr>
      <w:docPartBody>
        <w:p w:rsidR="00000000" w:rsidRDefault="00000000">
          <w:pPr>
            <w:pStyle w:val="927578636C2A425E9ED97C0EBA204849"/>
          </w:pPr>
          <w:r>
            <w:rPr>
              <w:lang w:bidi="fr-FR"/>
            </w:rPr>
            <w:t>+6 78 65 43 21</w:t>
          </w:r>
        </w:p>
      </w:docPartBody>
    </w:docPart>
    <w:docPart>
      <w:docPartPr>
        <w:name w:val="68114BA472C84F2CAF17F0243CECA5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578385-FC24-4C31-9DFC-1C3655F51189}"/>
      </w:docPartPr>
      <w:docPartBody>
        <w:p w:rsidR="00000000" w:rsidRDefault="00000000">
          <w:pPr>
            <w:pStyle w:val="68114BA472C84F2CAF17F0243CECA579"/>
          </w:pPr>
          <w:r w:rsidRPr="004D3011">
            <w:rPr>
              <w:lang w:bidi="fr-FR"/>
            </w:rPr>
            <w:t>SITE WEB :</w:t>
          </w:r>
        </w:p>
      </w:docPartBody>
    </w:docPart>
    <w:docPart>
      <w:docPartPr>
        <w:name w:val="656F4E271BE34665807310C2A4BD5F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56A749-796B-4CCB-8418-E7D34C91F7D6}"/>
      </w:docPartPr>
      <w:docPartBody>
        <w:p w:rsidR="00000000" w:rsidRDefault="00000000">
          <w:pPr>
            <w:pStyle w:val="656F4E271BE34665807310C2A4BD5F62"/>
          </w:pPr>
          <w:r w:rsidRPr="004D3011">
            <w:rPr>
              <w:lang w:bidi="fr-FR"/>
            </w:rPr>
            <w:t>Emplacement du site web</w:t>
          </w:r>
        </w:p>
      </w:docPartBody>
    </w:docPart>
    <w:docPart>
      <w:docPartPr>
        <w:name w:val="099503F6C0194358AAEA85C64352FB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0ECAC6-4352-4783-BBAB-D3602300CD21}"/>
      </w:docPartPr>
      <w:docPartBody>
        <w:p w:rsidR="00000000" w:rsidRDefault="00000000">
          <w:pPr>
            <w:pStyle w:val="099503F6C0194358AAEA85C64352FB95"/>
          </w:pPr>
          <w:r w:rsidRPr="004D3011">
            <w:rPr>
              <w:lang w:bidi="fr-FR"/>
            </w:rPr>
            <w:t>E-MAIL 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characterSet="iso-8859-1"/>
    <w:family w:val="swiss"/>
    <w:pitch w:val="variable"/>
    <w:sig w:usb0="00000287" w:usb1="00000000" w:usb2="00000000" w:usb3="00000000" w:csb0="0000009F" w:csb1="00000000"/>
  </w:font>
  <w:font w:name="Meiryo">
    <w:charset w:characterSet="shift_jis"/>
    <w:family w:val="swiss"/>
    <w:pitch w:val="variable"/>
    <w:sig w:usb0="E00002FF" w:usb1="6AC7FFFF" w:usb2="08000012" w:usb3="00000000" w:csb0="0002009F" w:csb1="00000000"/>
  </w:font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epuces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22140393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08"/>
    <w:rsid w:val="00B06508"/>
    <w:rsid w:val="00E8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qFormat/>
    <w:pPr>
      <w:keepNext/>
      <w:keepLines/>
      <w:pBdr>
        <w:bottom w:val="single" w:sz="8" w:space="1" w:color="156082" w:themeColor="accent1"/>
      </w:pBdr>
      <w:spacing w:before="12pt" w:after="6pt" w:line="10.80pt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F7BA3832F52417082467740065AA9BE">
    <w:name w:val="3F7BA3832F52417082467740065AA9BE"/>
  </w:style>
  <w:style w:type="paragraph" w:customStyle="1" w:styleId="05BB60B3FC05441E99259B78589E53C7">
    <w:name w:val="05BB60B3FC05441E99259B78589E53C7"/>
  </w:style>
  <w:style w:type="paragraph" w:customStyle="1" w:styleId="55F1F8D872C44482A989700AAB28686C">
    <w:name w:val="55F1F8D872C44482A989700AAB28686C"/>
  </w:style>
  <w:style w:type="paragraph" w:customStyle="1" w:styleId="D9FE512B8F86439EB4594038633C28DF">
    <w:name w:val="D9FE512B8F86439EB4594038633C28DF"/>
  </w:style>
  <w:style w:type="paragraph" w:customStyle="1" w:styleId="DA16F56D94B84A26BD0FBD7968459DEC">
    <w:name w:val="DA16F56D94B84A26BD0FBD7968459DEC"/>
  </w:style>
  <w:style w:type="paragraph" w:customStyle="1" w:styleId="2B6F75D3F1284491A736AAAAABD7F3F1">
    <w:name w:val="2B6F75D3F1284491A736AAAAABD7F3F1"/>
  </w:style>
  <w:style w:type="paragraph" w:customStyle="1" w:styleId="A5BF4AE6AE3045E2B69B289E1ADE346D">
    <w:name w:val="A5BF4AE6AE3045E2B69B289E1ADE346D"/>
  </w:style>
  <w:style w:type="paragraph" w:customStyle="1" w:styleId="081B108CB4B643689726F77D5AE43D26">
    <w:name w:val="081B108CB4B643689726F77D5AE43D26"/>
  </w:style>
  <w:style w:type="paragraph" w:styleId="Listepuces">
    <w:name w:val="List Bullet"/>
    <w:basedOn w:val="Normal"/>
    <w:uiPriority w:val="5"/>
    <w:pPr>
      <w:numPr>
        <w:numId w:val="1"/>
      </w:numPr>
      <w:spacing w:after="6pt" w:line="13.80pt" w:lineRule="auto"/>
      <w:ind w:start="36pt"/>
    </w:pPr>
    <w:rPr>
      <w:rFonts w:eastAsia="Times New Roman" w:cs="Times New Roman"/>
      <w:kern w:val="0"/>
      <w:sz w:val="22"/>
      <w:szCs w:val="20"/>
      <w:lang w:eastAsia="en-US"/>
      <w14:ligatures w14:val="none"/>
    </w:rPr>
  </w:style>
  <w:style w:type="paragraph" w:customStyle="1" w:styleId="7A0F47456DF54E209092CC560E236FEA">
    <w:name w:val="7A0F47456DF54E209092CC560E236FEA"/>
  </w:style>
  <w:style w:type="character" w:customStyle="1" w:styleId="Textegris">
    <w:name w:val="Texte gris"/>
    <w:basedOn w:val="Policepardfaut"/>
    <w:uiPriority w:val="4"/>
    <w:semiHidden/>
    <w:qFormat/>
    <w:rPr>
      <w:color w:val="808080" w:themeColor="background1" w:themeShade="80"/>
    </w:rPr>
  </w:style>
  <w:style w:type="paragraph" w:customStyle="1" w:styleId="E08E46295E654F8FA60313D2EC6B1E98">
    <w:name w:val="E08E46295E654F8FA60313D2EC6B1E98"/>
  </w:style>
  <w:style w:type="paragraph" w:customStyle="1" w:styleId="D564D97862AA40F7BC59971B84920DF6">
    <w:name w:val="D564D97862AA40F7BC59971B84920DF6"/>
  </w:style>
  <w:style w:type="paragraph" w:customStyle="1" w:styleId="E2B1F496464642CBB4F7C270C5AA914C">
    <w:name w:val="E2B1F496464642CBB4F7C270C5AA914C"/>
  </w:style>
  <w:style w:type="paragraph" w:customStyle="1" w:styleId="AE756E2600B440B997F7ECDFED031B2A">
    <w:name w:val="AE756E2600B440B997F7ECDFED031B2A"/>
  </w:style>
  <w:style w:type="paragraph" w:customStyle="1" w:styleId="28DB9997E1324E6099DDDDB87C4701B7">
    <w:name w:val="28DB9997E1324E6099DDDDB87C4701B7"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paragraph" w:customStyle="1" w:styleId="59B41E9CE71F4B1B96F189A434350373">
    <w:name w:val="59B41E9CE71F4B1B96F189A434350373"/>
  </w:style>
  <w:style w:type="paragraph" w:customStyle="1" w:styleId="CEFE2E014CCF48A38218952415D1DE17">
    <w:name w:val="CEFE2E014CCF48A38218952415D1DE17"/>
  </w:style>
  <w:style w:type="paragraph" w:customStyle="1" w:styleId="927578636C2A425E9ED97C0EBA204849">
    <w:name w:val="927578636C2A425E9ED97C0EBA204849"/>
  </w:style>
  <w:style w:type="paragraph" w:customStyle="1" w:styleId="68114BA472C84F2CAF17F0243CECA579">
    <w:name w:val="68114BA472C84F2CAF17F0243CECA579"/>
  </w:style>
  <w:style w:type="paragraph" w:customStyle="1" w:styleId="656F4E271BE34665807310C2A4BD5F62">
    <w:name w:val="656F4E271BE34665807310C2A4BD5F62"/>
  </w:style>
  <w:style w:type="paragraph" w:customStyle="1" w:styleId="099503F6C0194358AAEA85C64352FB95">
    <w:name w:val="099503F6C0194358AAEA85C64352FB95"/>
  </w:style>
  <w:style w:type="character" w:styleId="Lienhypertexte">
    <w:name w:val="Hyperlink"/>
    <w:basedOn w:val="Policepardfaut"/>
    <w:uiPriority w:val="99"/>
    <w:rPr>
      <w:color w:val="BF4E14" w:themeColor="accent2" w:themeShade="BF"/>
      <w:u w:val="single"/>
    </w:rPr>
  </w:style>
  <w:style w:type="paragraph" w:customStyle="1" w:styleId="8ECD3F5ACBED4C708B58AC17D3BF8787">
    <w:name w:val="8ECD3F5ACBED4C708B58AC17D3BF8787"/>
  </w:style>
</w:styles>
</file>

<file path=word/glossary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purl.oclc.org/ooxml/drawingml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purl.oclc.org/ooxml/officeDocument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purl.oclc.org/ooxml/officeDocument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purl.oclc.org/ooxml/officeDocument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purl.oclc.org/ooxml/officeDocument/customXml" ds:itemID="{3630FBCC-A926-441F-A1DD-7C612FD88149}">
  <ds:schemaRefs>
    <ds:schemaRef ds:uri="http://schemas.microsoft.com/sharepoint/v3/contenttype/forms"/>
  </ds:schemaRefs>
</ds:datastoreItem>
</file>

<file path=customXml/itemProps3.xml><?xml version="1.0" encoding="utf-8"?>
<ds:datastoreItem xmlns:ds="http://purl.oclc.org/ooxml/officeDocument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Lettre de motivation grise bleue</Template>
  <TotalTime>0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2025-01-20T13:23:00Z</dcterms:created>
  <dcterms:modified xsi:type="dcterms:W3CDTF">2025-01-20T13:23:00Z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ContentTypeId">
    <vt:lpwstr>0x01010079F111ED35F8CC479449609E8A0923A6</vt:lpwstr>
  </property>
</Properties>
</file>